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707"/>
        <w:gridCol w:w="7136"/>
      </w:tblGrid>
      <w:tr w:rsidR="000334C1" w:rsidRPr="00EC0F79" w:rsidTr="002C4375">
        <w:trPr>
          <w:trHeight w:val="539"/>
        </w:trPr>
        <w:tc>
          <w:tcPr>
            <w:tcW w:w="530" w:type="dxa"/>
            <w:gridSpan w:val="3"/>
          </w:tcPr>
          <w:p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:rsidR="000334C1" w:rsidRDefault="000334C1"/>
        </w:tc>
        <w:tc>
          <w:tcPr>
            <w:tcW w:w="707" w:type="dxa"/>
            <w:vMerge w:val="restart"/>
          </w:tcPr>
          <w:p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136" w:type="dxa"/>
            <w:vMerge w:val="restart"/>
          </w:tcPr>
          <w:p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360FE0">
              <w:t xml:space="preserve">.Net  </w:t>
            </w:r>
            <w:r w:rsidRPr="0034622C">
              <w:t>DEVELOPER</w:t>
            </w:r>
          </w:p>
          <w:sdt>
            <w:sdtPr>
              <w:id w:val="2074003189"/>
              <w:placeholder>
                <w:docPart w:val="5E11B5F083FB47D69A70C4F155BB2089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34622C" w:rsidRPr="00030A00" w:rsidRDefault="0034622C" w:rsidP="0034622C">
            <w:pPr>
              <w:rPr>
                <w:color w:val="auto"/>
              </w:rPr>
            </w:pPr>
            <w:r w:rsidRPr="00030A00">
              <w:rPr>
                <w:color w:val="auto"/>
              </w:rPr>
              <w:t>I Have Lots Of experience in Web Development .I have full command on Web Development .I Have lot of ideas about UI/UX of web development.</w:t>
            </w:r>
          </w:p>
          <w:p w:rsidR="00A35C81" w:rsidRPr="00030A00" w:rsidRDefault="0034622C" w:rsidP="00A35C81">
            <w:pPr>
              <w:rPr>
                <w:color w:val="auto"/>
              </w:rPr>
            </w:pPr>
            <w:r w:rsidRPr="00030A00">
              <w:rPr>
                <w:color w:val="auto"/>
              </w:rPr>
              <w:t>This experience polished my communication skills and taught me how to deal with a set of clients while working under pressure situation. I am a quick learner and like a leadership role when working as a team.</w:t>
            </w:r>
          </w:p>
          <w:p w:rsidR="00A35C81" w:rsidRDefault="00A35C81" w:rsidP="00A35C81"/>
          <w:p w:rsidR="000334C1" w:rsidRDefault="00705740" w:rsidP="00A35C81">
            <w:sdt>
              <w:sdtPr>
                <w:id w:val="-517156477"/>
                <w:placeholder>
                  <w:docPart w:val="6CBE5AE03F90448B9CF047EDE391891C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A35C81">
                  <w:rPr>
                    <w:rFonts w:asciiTheme="majorHAnsi" w:eastAsiaTheme="majorEastAsia" w:hAnsiTheme="majorHAnsi" w:cstheme="majorBidi"/>
                    <w:caps/>
                    <w:color w:val="8A2387" w:themeColor="accent1"/>
                    <w:sz w:val="40"/>
                    <w:szCs w:val="32"/>
                  </w:rPr>
                  <w:t>Skills</w:t>
                </w:r>
              </w:sdtContent>
            </w:sdt>
          </w:p>
          <w:p w:rsidR="00F23763" w:rsidRPr="00F23763" w:rsidRDefault="00F23763" w:rsidP="00F2376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B3B03C" wp14:editId="347CA2B3">
                      <wp:extent cx="4552950" cy="276447"/>
                      <wp:effectExtent l="0" t="0" r="0" b="0"/>
                      <wp:docPr id="61" name="Group 61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276447"/>
                                <a:chOff x="0" y="0"/>
                                <a:chExt cx="4552950" cy="288926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28752" y="0"/>
                                  <a:ext cx="2524198" cy="288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3763" w:rsidRPr="00030A00" w:rsidRDefault="006E5574" w:rsidP="00F2376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Graphic Designer(Beginner)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3B03C" id="Group 61" o:spid="_x0000_s1026" style="width:358.5pt;height:21.75pt;mso-position-horizontal-relative:char;mso-position-vertical-relative:line" coordsize="45529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7" type="#_x0000_t202" style="position:absolute;left:20287;width:2524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" filled="f" stroked="f" strokeweight=".5pt">
                        <v:textbox inset="0,,0">
                          <w:txbxContent>
                            <w:p w:rsidR="00F23763" w:rsidRPr="00030A00" w:rsidRDefault="006E5574" w:rsidP="00F2376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Graphic </w:t>
                              </w:r>
                              <w:proofErr w:type="gram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Designer(</w:t>
                              </w:r>
                              <w:proofErr w:type="gram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Beginner)</w:t>
                              </w:r>
                            </w:p>
                          </w:txbxContent>
                        </v:textbox>
                      </v:shape>
                      <v:rect id="Rectangle 63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" filled="f" strokecolor="#8a2387 [3204]">
                        <v:stroke joinstyle="round"/>
                      </v:rect>
                      <v:rect id="Rectangle 74" o:spid="_x0000_s1029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AD5349" w:rsidRDefault="00AD5349" w:rsidP="00AD534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0"/>
                      <wp:docPr id="33" name="Group 3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AD5349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Html 5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Css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Javascript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0" y="695325"/>
                                  <a:ext cx="13716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33" o:spid="_x0000_s103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">
                      <v:shape id="Text Box 34" o:spid="_x0000_s103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" filled="f" stroked="f" strokeweight=".5pt">
                        <v:textbox inset="0,,0">
                          <w:txbxContent>
                            <w:p w:rsidR="00AD5349" w:rsidRPr="00030A00" w:rsidRDefault="00AD5349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Html 5</w:t>
                              </w:r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Css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Javascript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Bootstrap</w:t>
                              </w:r>
                            </w:p>
                          </w:txbxContent>
                        </v:textbox>
                      </v:shape>
                      <v:rect id="Rectangle 37" o:spid="_x0000_s103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+8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zPL+EHyMU/AAAA//8DAFBLAQItABQABgAIAAAAIQDb4fbL7gAAAIUBAAATAAAAAAAAAAAA&#10;AAAAAAAAAABbQ29udGVudF9UeXBlc10ueG1sUEsBAi0AFAAGAAgAAAAhAFr0LFu/AAAAFQEAAAsA&#10;AAAAAAAAAAAAAAAAHwEAAF9yZWxzLy5yZWxzUEsBAi0AFAAGAAgAAAAhAPwu/7zEAAAA2wAAAA8A&#10;AAAAAAAAAAAAAAAABwIAAGRycy9kb3ducmV2LnhtbFBLBQYAAAAAAwADALcAAAD4AgAAAAA=&#10;" filled="f" strokecolor="#8a2387 [3204]">
                        <v:stroke joinstyle="round"/>
                      </v:rect>
                      <v:rect id="Rectangle 39" o:spid="_x0000_s1033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8a2387 [3204]" stroked="f" strokeweight="1pt"/>
                      <v:rect id="Rectangle 40" o:spid="_x0000_s103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" filled="f" strokecolor="#8a2387 [3204]">
                        <v:stroke joinstyle="round"/>
                      </v:rect>
                      <v:rect id="Rectangle 41" o:spid="_x0000_s1035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fZxQAAANsAAAAPAAAAZHJzL2Rvd25yZXYueG1sRI9Ba8JA&#10;FITvQv/D8gredJMq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CEMvfZxQAAANsAAAAP&#10;AAAAAAAAAAAAAAAAAAcCAABkcnMvZG93bnJldi54bWxQSwUGAAAAAAMAAwC3AAAA+QIAAAAA&#10;" fillcolor="#8a2387 [3204]" stroked="f" strokeweight="1pt"/>
                      <v:rect id="Rectangle 42" o:spid="_x0000_s103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" filled="f" strokecolor="#8a2387 [3204]">
                        <v:stroke joinstyle="round"/>
                      </v:rect>
                      <v:rect id="Rectangle 43" o:spid="_x0000_s1037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8a2387 [3204]" stroked="f" strokeweight="1pt"/>
                      <v:rect id="Rectangle 45" o:spid="_x0000_s103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" filled="f" strokecolor="#8a2387 [3204]">
                        <v:stroke joinstyle="round"/>
                      </v:rect>
                      <v:rect id="Rectangle 46" o:spid="_x0000_s1039" style="position:absolute;top:6953;width:13716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1262D3" w:rsidRDefault="00AD5349" w:rsidP="00030A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1270"/>
                      <wp:docPr id="47" name="Group 47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416DF2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React js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Sql Server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Asp.net</w:t>
                                    </w:r>
                                  </w:p>
                                  <w:p w:rsidR="00AD5349" w:rsidRPr="00030A00" w:rsidRDefault="001262D3" w:rsidP="001262D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C# Desktop Application</w:t>
                                    </w:r>
                                  </w:p>
                                  <w:p w:rsidR="00FC3C47" w:rsidRPr="00415CF3" w:rsidRDefault="00FC3C47" w:rsidP="001262D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" y="266700"/>
                                  <a:ext cx="14541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476250"/>
                                  <a:ext cx="15557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695325"/>
                                  <a:ext cx="17018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47" o:spid="_x0000_s104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">
                      <v:shape id="Text Box 50" o:spid="_x0000_s104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PMvwAAANsAAAAPAAAAZHJzL2Rvd25yZXYueG1sRE/LisIw&#10;FN0P+A/hCu7GVE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CjaTPMvwAAANsAAAAPAAAAAAAA&#10;AAAAAAAAAAcCAABkcnMvZG93bnJldi54bWxQSwUGAAAAAAMAAwC3AAAA8wIAAAAA&#10;" filled="f" stroked="f" strokeweight=".5pt">
                        <v:textbox inset="0,,0">
                          <w:txbxContent>
                            <w:p w:rsidR="00AD5349" w:rsidRPr="00030A00" w:rsidRDefault="00416DF2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React </w:t>
                              </w: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js</w:t>
                              </w:r>
                              <w:proofErr w:type="spellEnd"/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Sql</w:t>
                              </w:r>
                              <w:proofErr w:type="spell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 Server</w:t>
                              </w:r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Asp.net</w:t>
                              </w:r>
                            </w:p>
                            <w:p w:rsidR="00AD5349" w:rsidRPr="00030A00" w:rsidRDefault="001262D3" w:rsidP="001262D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C# Desktop Application</w:t>
                              </w:r>
                            </w:p>
                            <w:p w:rsidR="00FC3C47" w:rsidRPr="00415CF3" w:rsidRDefault="00FC3C47" w:rsidP="001262D3"/>
                          </w:txbxContent>
                        </v:textbox>
                      </v:shape>
                      <v:rect id="Rectangle 51" o:spid="_x0000_s104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" filled="f" strokecolor="#8a2387 [3204]">
                        <v:stroke joinstyle="round"/>
                      </v:rect>
                      <v:rect id="Rectangle 52" o:spid="_x0000_s1043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9z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vA40v8AXLxBwAA//8DAFBLAQItABQABgAIAAAAIQDb4fbL7gAAAIUBAAATAAAAAAAAAAAA&#10;AAAAAAAAAABbQ29udGVudF9UeXBlc10ueG1sUEsBAi0AFAAGAAgAAAAhAFr0LFu/AAAAFQEAAAsA&#10;AAAAAAAAAAAAAAAAHwEAAF9yZWxzLy5yZWxzUEsBAi0AFAAGAAgAAAAhAPE5/3PEAAAA2wAAAA8A&#10;AAAAAAAAAAAAAAAABwIAAGRycy9kb3ducmV2LnhtbFBLBQYAAAAAAwADALcAAAD4AgAAAAA=&#10;" fillcolor="#8a2387 [3204]" stroked="f" strokeweight="1pt"/>
                      <v:rect id="Rectangle 53" o:spid="_x0000_s104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" filled="f" strokecolor="#8a2387 [3204]">
                        <v:stroke joinstyle="round"/>
                      </v:rect>
                      <v:rect id="Rectangle 54" o:spid="_x0000_s1045" style="position:absolute;top:2667;width:1454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8a2387 [3204]" stroked="f" strokeweight="1pt"/>
                      <v:rect id="Rectangle 55" o:spid="_x0000_s104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" filled="f" strokecolor="#8a2387 [3204]">
                        <v:stroke joinstyle="round"/>
                      </v:rect>
                      <v:rect id="Rectangle 56" o:spid="_x0000_s1047" style="position:absolute;top:4762;width:15557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8a2387 [3204]" stroked="f" strokeweight="1pt"/>
                      <v:rect id="Rectangle 58" o:spid="_x0000_s104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" filled="f" strokecolor="#8a2387 [3204]">
                        <v:stroke joinstyle="round"/>
                      </v:rect>
                      <v:rect id="Rectangle 59" o:spid="_x0000_s1049" style="position:absolute;top:6953;width:17018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  <w:r w:rsidR="001262D3" w:rsidRPr="00030A00">
              <w:rPr>
                <w:rStyle w:val="Heading1Char"/>
              </w:rPr>
              <w:t>Tools I Use: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Visual Studio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Visual Code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 xml:space="preserve">Sql Server 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Adobe Illustrator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Blasamiq (For Mockups)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Ubanto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Andriod Studio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Anaconda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Ms Visio</w:t>
            </w:r>
          </w:p>
          <w:p w:rsidR="00DD43DD" w:rsidRPr="00030A00" w:rsidRDefault="00DD43DD" w:rsidP="00DD43DD">
            <w:pPr>
              <w:pStyle w:val="Heading1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85" w:line="240" w:lineRule="auto"/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</w:pPr>
            <w:r w:rsidRPr="00030A00">
              <w:rPr>
                <w:rFonts w:asciiTheme="minorHAnsi" w:eastAsiaTheme="minorHAnsi" w:hAnsiTheme="minorHAnsi" w:cstheme="minorBidi"/>
                <w:caps w:val="0"/>
                <w:color w:val="auto"/>
                <w:sz w:val="24"/>
                <w:szCs w:val="24"/>
              </w:rPr>
              <w:t>Ms Office</w:t>
            </w:r>
          </w:p>
          <w:p w:rsidR="006E5574" w:rsidRPr="006E5574" w:rsidRDefault="006E5574" w:rsidP="006E5574"/>
          <w:p w:rsidR="001262D3" w:rsidRPr="00EC0F79" w:rsidRDefault="001262D3" w:rsidP="00EC0F79">
            <w:pPr>
              <w:rPr>
                <w:lang w:val="it-IT"/>
              </w:rPr>
            </w:pPr>
          </w:p>
        </w:tc>
      </w:tr>
      <w:tr w:rsidR="000334C1" w:rsidRPr="008A171A" w:rsidTr="002C4375">
        <w:trPr>
          <w:trHeight w:val="4189"/>
        </w:trPr>
        <w:tc>
          <w:tcPr>
            <w:tcW w:w="3374" w:type="dxa"/>
            <w:gridSpan w:val="6"/>
          </w:tcPr>
          <w:p w:rsidR="000334C1" w:rsidRPr="008A171A" w:rsidRDefault="00804A30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-499110</wp:posOffset>
                  </wp:positionV>
                  <wp:extent cx="1579337" cy="2251047"/>
                  <wp:effectExtent l="19050" t="0" r="20955" b="6642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7" cy="225104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7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bookmarkStart w:id="0" w:name="_GoBack"/>
        <w:bookmarkEnd w:id="0"/>
      </w:tr>
      <w:tr w:rsidR="000334C1" w:rsidRPr="004A28EA" w:rsidTr="002C4375">
        <w:trPr>
          <w:trHeight w:val="539"/>
        </w:trPr>
        <w:tc>
          <w:tcPr>
            <w:tcW w:w="308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7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07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619"/>
        </w:trPr>
        <w:tc>
          <w:tcPr>
            <w:tcW w:w="440" w:type="dxa"/>
            <w:gridSpan w:val="2"/>
            <w:vAlign w:val="center"/>
          </w:tcPr>
          <w:p w:rsidR="000334C1" w:rsidRPr="00B8453F" w:rsidRDefault="00804A30" w:rsidP="00BE5968">
            <w:r>
              <w:pict w14:anchorId="524ECF46">
                <v:shape id="Graphic 4" o:spid="_x0000_i1027" type="#_x0000_t75" alt="@" style="width:14.25pt;height:14.25pt;visibility:visible">
                  <v:imagedata r:id="rId12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707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:rsidR="000334C1" w:rsidRPr="004D242B" w:rsidRDefault="000314F8" w:rsidP="00BE5968">
            <w:pPr>
              <w:pStyle w:val="Contact1"/>
              <w:rPr>
                <w:sz w:val="20"/>
                <w:szCs w:val="20"/>
              </w:rPr>
            </w:pPr>
            <w:r w:rsidRPr="004D242B">
              <w:rPr>
                <w:sz w:val="20"/>
                <w:szCs w:val="20"/>
              </w:rPr>
              <w:t>https://www.linkedin.com/in/adil-waheed-300205201/</w:t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586"/>
        </w:trPr>
        <w:tc>
          <w:tcPr>
            <w:tcW w:w="3374" w:type="dxa"/>
            <w:gridSpan w:val="6"/>
            <w:vAlign w:val="center"/>
          </w:tcPr>
          <w:p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r w:rsidRPr="00204B01">
              <w:rPr>
                <w:sz w:val="22"/>
                <w:szCs w:val="22"/>
              </w:rPr>
              <w:t>Stadium Road Dalmia ,Karachi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008"/>
        </w:trPr>
        <w:tc>
          <w:tcPr>
            <w:tcW w:w="3374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84"/>
        </w:trPr>
        <w:tc>
          <w:tcPr>
            <w:tcW w:w="44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7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07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2C4375">
        <w:trPr>
          <w:trHeight w:val="168"/>
        </w:trPr>
        <w:tc>
          <w:tcPr>
            <w:tcW w:w="3374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2C4375">
        <w:trPr>
          <w:trHeight w:val="1109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707" w:type="dxa"/>
            <w:vMerge/>
          </w:tcPr>
          <w:p w:rsidR="000334C1" w:rsidRPr="00C62E97" w:rsidRDefault="000334C1" w:rsidP="00453A7B"/>
        </w:tc>
        <w:tc>
          <w:tcPr>
            <w:tcW w:w="71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2C4375">
        <w:trPr>
          <w:trHeight w:val="1447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:rsidR="000334C1" w:rsidRPr="00FC3C81" w:rsidRDefault="000314F8" w:rsidP="00887E05">
            <w:pPr>
              <w:pStyle w:val="Contact1"/>
              <w:rPr>
                <w:rStyle w:val="Contact1Char"/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Bachelor's in Software Engineering</w:t>
            </w:r>
          </w:p>
          <w:p w:rsidR="000334C1" w:rsidRPr="00FC3C81" w:rsidRDefault="00FC3C81" w:rsidP="00FC3C81">
            <w:pPr>
              <w:pStyle w:val="Heading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 to 2023(Expected)</w:t>
            </w: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 w:rsidP="003D4463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740" w:rsidRDefault="00705740" w:rsidP="00AA35A8">
      <w:pPr>
        <w:spacing w:line="240" w:lineRule="auto"/>
      </w:pPr>
      <w:r>
        <w:separator/>
      </w:r>
    </w:p>
  </w:endnote>
  <w:endnote w:type="continuationSeparator" w:id="0">
    <w:p w:rsidR="00705740" w:rsidRDefault="00705740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740" w:rsidRDefault="00705740" w:rsidP="00AA35A8">
      <w:pPr>
        <w:spacing w:line="240" w:lineRule="auto"/>
      </w:pPr>
      <w:r>
        <w:separator/>
      </w:r>
    </w:p>
  </w:footnote>
  <w:footnote w:type="continuationSeparator" w:id="0">
    <w:p w:rsidR="00705740" w:rsidRDefault="00705740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3282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4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8"/>
    <w:rsid w:val="00030A00"/>
    <w:rsid w:val="000314F8"/>
    <w:rsid w:val="00033263"/>
    <w:rsid w:val="000334C1"/>
    <w:rsid w:val="0004323D"/>
    <w:rsid w:val="000873F6"/>
    <w:rsid w:val="0009135A"/>
    <w:rsid w:val="000B286F"/>
    <w:rsid w:val="000B339E"/>
    <w:rsid w:val="000D134B"/>
    <w:rsid w:val="00124ED6"/>
    <w:rsid w:val="001262D3"/>
    <w:rsid w:val="00162BD9"/>
    <w:rsid w:val="00167789"/>
    <w:rsid w:val="00194704"/>
    <w:rsid w:val="001B160B"/>
    <w:rsid w:val="00203213"/>
    <w:rsid w:val="00204B01"/>
    <w:rsid w:val="002236D5"/>
    <w:rsid w:val="002238D3"/>
    <w:rsid w:val="00243756"/>
    <w:rsid w:val="0027193E"/>
    <w:rsid w:val="002B4F22"/>
    <w:rsid w:val="002C4375"/>
    <w:rsid w:val="002C4E0C"/>
    <w:rsid w:val="002E7306"/>
    <w:rsid w:val="00322EF8"/>
    <w:rsid w:val="00331DCE"/>
    <w:rsid w:val="0034622C"/>
    <w:rsid w:val="00352A17"/>
    <w:rsid w:val="00360FE0"/>
    <w:rsid w:val="00382113"/>
    <w:rsid w:val="003B4AEF"/>
    <w:rsid w:val="003D4463"/>
    <w:rsid w:val="00415CF3"/>
    <w:rsid w:val="00416DF2"/>
    <w:rsid w:val="00436ECF"/>
    <w:rsid w:val="00453A7B"/>
    <w:rsid w:val="004936B2"/>
    <w:rsid w:val="004A28EA"/>
    <w:rsid w:val="004D242B"/>
    <w:rsid w:val="00535B54"/>
    <w:rsid w:val="00641224"/>
    <w:rsid w:val="006A1E18"/>
    <w:rsid w:val="006C7F5A"/>
    <w:rsid w:val="006E5574"/>
    <w:rsid w:val="007022EF"/>
    <w:rsid w:val="00705740"/>
    <w:rsid w:val="007248D7"/>
    <w:rsid w:val="00751259"/>
    <w:rsid w:val="0076151C"/>
    <w:rsid w:val="00763036"/>
    <w:rsid w:val="00791376"/>
    <w:rsid w:val="00804A30"/>
    <w:rsid w:val="00831977"/>
    <w:rsid w:val="0087034D"/>
    <w:rsid w:val="00871DB8"/>
    <w:rsid w:val="00887E05"/>
    <w:rsid w:val="008A171A"/>
    <w:rsid w:val="008F180B"/>
    <w:rsid w:val="008F48B9"/>
    <w:rsid w:val="009049BC"/>
    <w:rsid w:val="009538CE"/>
    <w:rsid w:val="009D646A"/>
    <w:rsid w:val="00A0549A"/>
    <w:rsid w:val="00A35C81"/>
    <w:rsid w:val="00A424EE"/>
    <w:rsid w:val="00A43FF8"/>
    <w:rsid w:val="00A633B0"/>
    <w:rsid w:val="00A84016"/>
    <w:rsid w:val="00A87313"/>
    <w:rsid w:val="00AA1166"/>
    <w:rsid w:val="00AA35A8"/>
    <w:rsid w:val="00AD5349"/>
    <w:rsid w:val="00AE562D"/>
    <w:rsid w:val="00B428A5"/>
    <w:rsid w:val="00B8453F"/>
    <w:rsid w:val="00B85473"/>
    <w:rsid w:val="00BB5E61"/>
    <w:rsid w:val="00BE5968"/>
    <w:rsid w:val="00C62E97"/>
    <w:rsid w:val="00CB3E40"/>
    <w:rsid w:val="00CF22B3"/>
    <w:rsid w:val="00D86385"/>
    <w:rsid w:val="00D95726"/>
    <w:rsid w:val="00DB472D"/>
    <w:rsid w:val="00DD43DD"/>
    <w:rsid w:val="00DE5F88"/>
    <w:rsid w:val="00DF2298"/>
    <w:rsid w:val="00E067BA"/>
    <w:rsid w:val="00EB74E8"/>
    <w:rsid w:val="00EC0F79"/>
    <w:rsid w:val="00F23763"/>
    <w:rsid w:val="00F30552"/>
    <w:rsid w:val="00F46BDB"/>
    <w:rsid w:val="00FC3C47"/>
    <w:rsid w:val="00FC3C81"/>
    <w:rsid w:val="00FD67C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1B5F083FB47D69A70C4F155BB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6DA9-A9F4-4864-AACC-93B0FE799D3C}"/>
      </w:docPartPr>
      <w:docPartBody>
        <w:p w:rsidR="008A4706" w:rsidRDefault="00E602C7">
          <w:pPr>
            <w:pStyle w:val="5E11B5F083FB47D69A70C4F155BB2089"/>
          </w:pPr>
          <w:r>
            <w:t>Objective</w:t>
          </w:r>
        </w:p>
      </w:docPartBody>
    </w:docPart>
    <w:docPart>
      <w:docPartPr>
        <w:name w:val="6CBE5AE03F90448B9CF047EDE391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4755-A873-4B85-9573-E5DD84AA3CB9}"/>
      </w:docPartPr>
      <w:docPartBody>
        <w:p w:rsidR="008A4706" w:rsidRDefault="00E602C7">
          <w:pPr>
            <w:pStyle w:val="6CBE5AE03F90448B9CF047EDE391891C"/>
          </w:pPr>
          <w:r>
            <w:t>Skills</w:t>
          </w:r>
        </w:p>
      </w:docPartBody>
    </w:docPart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0D"/>
    <w:rsid w:val="0085630D"/>
    <w:rsid w:val="008A4706"/>
    <w:rsid w:val="00E602C7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1341220AE47BAAAEBFB305ABB70A4">
    <w:name w:val="D731341220AE47BAAAEBFB305ABB70A4"/>
  </w:style>
  <w:style w:type="paragraph" w:customStyle="1" w:styleId="87E10691CB364CCAA1C1EA5E03DA742C">
    <w:name w:val="87E10691CB364CCAA1C1EA5E03DA742C"/>
  </w:style>
  <w:style w:type="paragraph" w:customStyle="1" w:styleId="F38873B151A64C32BCB7CAC4AB6A95F1">
    <w:name w:val="F38873B151A64C32BCB7CAC4AB6A95F1"/>
  </w:style>
  <w:style w:type="paragraph" w:customStyle="1" w:styleId="5E11B5F083FB47D69A70C4F155BB2089">
    <w:name w:val="5E11B5F083FB47D69A70C4F155BB2089"/>
  </w:style>
  <w:style w:type="paragraph" w:customStyle="1" w:styleId="2BF5A70FDC3946259AAC150E1C2C0ED1">
    <w:name w:val="2BF5A70FDC3946259AAC150E1C2C0ED1"/>
  </w:style>
  <w:style w:type="paragraph" w:customStyle="1" w:styleId="84CCEB4631DB470C8719EC4D576BE1A4">
    <w:name w:val="84CCEB4631DB470C8719EC4D576BE1A4"/>
  </w:style>
  <w:style w:type="paragraph" w:customStyle="1" w:styleId="47768A01EDA749B8A8D15710FF830A1C">
    <w:name w:val="47768A01EDA749B8A8D15710FF830A1C"/>
  </w:style>
  <w:style w:type="paragraph" w:customStyle="1" w:styleId="6196A9FCA77B4B84B66E55C983C525FD">
    <w:name w:val="6196A9FCA77B4B84B66E55C983C525FD"/>
  </w:style>
  <w:style w:type="paragraph" w:customStyle="1" w:styleId="9D90CEE71D104CCDB16F97AA390D7252">
    <w:name w:val="9D90CEE71D104CCDB16F97AA390D7252"/>
  </w:style>
  <w:style w:type="paragraph" w:customStyle="1" w:styleId="26D652F535EC4BA89D4E132CAE8AFFA2">
    <w:name w:val="26D652F535EC4BA89D4E132CAE8AFFA2"/>
  </w:style>
  <w:style w:type="paragraph" w:customStyle="1" w:styleId="434611275EF440C28F6F8628093567D9">
    <w:name w:val="434611275EF440C28F6F8628093567D9"/>
  </w:style>
  <w:style w:type="paragraph" w:customStyle="1" w:styleId="798A73C8CA414365A802B2C11D748312">
    <w:name w:val="798A73C8CA414365A802B2C11D748312"/>
  </w:style>
  <w:style w:type="paragraph" w:customStyle="1" w:styleId="68DC8F52A74A405CB6F5AD399B80E399">
    <w:name w:val="68DC8F52A74A405CB6F5AD399B80E399"/>
  </w:style>
  <w:style w:type="paragraph" w:customStyle="1" w:styleId="3FC1B4C4CD9343039B6E70E64AAA7909">
    <w:name w:val="3FC1B4C4CD9343039B6E70E64AAA7909"/>
  </w:style>
  <w:style w:type="paragraph" w:customStyle="1" w:styleId="20122FCED6E9415DA601076CEA20C0D0">
    <w:name w:val="20122FCED6E9415DA601076CEA20C0D0"/>
  </w:style>
  <w:style w:type="paragraph" w:customStyle="1" w:styleId="17C42A7E22A1404283FA7639812083E6">
    <w:name w:val="17C42A7E22A1404283FA7639812083E6"/>
  </w:style>
  <w:style w:type="paragraph" w:customStyle="1" w:styleId="DCFA2D0DB8E146CFADEC584DE016942A">
    <w:name w:val="DCFA2D0DB8E146CFADEC584DE016942A"/>
  </w:style>
  <w:style w:type="paragraph" w:customStyle="1" w:styleId="EA70A34EF62E4E918107887C6EE475C1">
    <w:name w:val="EA70A34EF62E4E918107887C6EE475C1"/>
  </w:style>
  <w:style w:type="paragraph" w:customStyle="1" w:styleId="6CBE5AE03F90448B9CF047EDE391891C">
    <w:name w:val="6CBE5AE03F90448B9CF047EDE391891C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01A50BB8979249AD8103280B028ADE88">
    <w:name w:val="01A50BB8979249AD8103280B028ADE88"/>
  </w:style>
  <w:style w:type="paragraph" w:customStyle="1" w:styleId="1189268CC95C40C4B3D70984EADEAB83">
    <w:name w:val="1189268CC95C40C4B3D70984EADEAB83"/>
  </w:style>
  <w:style w:type="paragraph" w:customStyle="1" w:styleId="A0C286522BDD4AE1ABBE84B0696DD9DF">
    <w:name w:val="A0C286522BDD4AE1ABBE84B0696DD9DF"/>
  </w:style>
  <w:style w:type="paragraph" w:customStyle="1" w:styleId="F0E169C5E9B04A1EB1641CFCE8AB0C99">
    <w:name w:val="F0E169C5E9B04A1EB1641CFCE8AB0C99"/>
  </w:style>
  <w:style w:type="paragraph" w:customStyle="1" w:styleId="6E5459EDD74E4D89A7A594864B56488E">
    <w:name w:val="6E5459EDD74E4D89A7A594864B56488E"/>
  </w:style>
  <w:style w:type="paragraph" w:customStyle="1" w:styleId="58FF0D7322B54A50820464D92F15610A">
    <w:name w:val="58FF0D7322B54A50820464D92F15610A"/>
  </w:style>
  <w:style w:type="paragraph" w:customStyle="1" w:styleId="DE4840AB6C394383A0200804FE9605A7">
    <w:name w:val="DE4840AB6C394383A0200804FE9605A7"/>
  </w:style>
  <w:style w:type="paragraph" w:customStyle="1" w:styleId="8427F9EA865C4848BCBA77E23EB239BC">
    <w:name w:val="8427F9EA865C4848BCBA77E23EB239BC"/>
  </w:style>
  <w:style w:type="paragraph" w:customStyle="1" w:styleId="76E8B081360A4F21AF5FCAC7C5ED242F">
    <w:name w:val="76E8B081360A4F21AF5FCAC7C5ED242F"/>
  </w:style>
  <w:style w:type="paragraph" w:customStyle="1" w:styleId="B3B742A9C6BB499981CC549749395920">
    <w:name w:val="B3B742A9C6BB499981CC549749395920"/>
  </w:style>
  <w:style w:type="paragraph" w:customStyle="1" w:styleId="E8513FD5167047D48758F6A8335EBCA1">
    <w:name w:val="E8513FD5167047D48758F6A8335EBCA1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85630D"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sid w:val="0085630D"/>
    <w:rPr>
      <w:rFonts w:eastAsiaTheme="minorHAnsi"/>
      <w:color w:val="FFFFFF" w:themeColor="background1"/>
      <w:sz w:val="24"/>
      <w:szCs w:val="24"/>
    </w:rPr>
  </w:style>
  <w:style w:type="paragraph" w:customStyle="1" w:styleId="5096DF72DE98430EB64E44057462F2BC">
    <w:name w:val="5096DF72DE98430EB64E44057462F2BC"/>
  </w:style>
  <w:style w:type="paragraph" w:customStyle="1" w:styleId="E29D515F9497413380ECAA268849940C">
    <w:name w:val="E29D515F9497413380ECAA268849940C"/>
  </w:style>
  <w:style w:type="paragraph" w:customStyle="1" w:styleId="90A7EB15602443B5B0BF5BB7BF208D92">
    <w:name w:val="90A7EB15602443B5B0BF5BB7BF208D92"/>
  </w:style>
  <w:style w:type="paragraph" w:customStyle="1" w:styleId="65981E106441400281F0922393485A2B">
    <w:name w:val="65981E106441400281F0922393485A2B"/>
  </w:style>
  <w:style w:type="paragraph" w:customStyle="1" w:styleId="A793468EBBD04D3EBCB72C8977283312">
    <w:name w:val="A793468EBBD04D3EBCB72C8977283312"/>
  </w:style>
  <w:style w:type="paragraph" w:customStyle="1" w:styleId="4A4621C32B6B4E1A8539EBAC53D6E251">
    <w:name w:val="4A4621C32B6B4E1A8539EBAC53D6E251"/>
  </w:style>
  <w:style w:type="paragraph" w:customStyle="1" w:styleId="2D8C8499005C44AE90D70A211BB3A5A2">
    <w:name w:val="2D8C8499005C44AE90D70A211BB3A5A2"/>
    <w:rsid w:val="0085630D"/>
  </w:style>
  <w:style w:type="paragraph" w:customStyle="1" w:styleId="EA8B3B78132C4AF2A93D3F3DD4EFBB5C">
    <w:name w:val="EA8B3B78132C4AF2A93D3F3DD4EFBB5C"/>
    <w:rsid w:val="0085630D"/>
  </w:style>
  <w:style w:type="paragraph" w:customStyle="1" w:styleId="E7C4B0A551684972B057953F7032D3F9">
    <w:name w:val="E7C4B0A551684972B057953F7032D3F9"/>
    <w:rsid w:val="0085630D"/>
  </w:style>
  <w:style w:type="paragraph" w:customStyle="1" w:styleId="6D820B71E5E74ED789727A0C8B14B6E0">
    <w:name w:val="6D820B71E5E74ED789727A0C8B14B6E0"/>
    <w:rsid w:val="0085630D"/>
  </w:style>
  <w:style w:type="paragraph" w:customStyle="1" w:styleId="5D1BE5BD395640A9810C3073E80DA907">
    <w:name w:val="5D1BE5BD395640A9810C3073E80DA907"/>
    <w:rsid w:val="0085630D"/>
  </w:style>
  <w:style w:type="paragraph" w:customStyle="1" w:styleId="4A83FB72A3484508A9E5D210DE5C3FC4">
    <w:name w:val="4A83FB72A3484508A9E5D210DE5C3FC4"/>
    <w:rsid w:val="0085630D"/>
  </w:style>
  <w:style w:type="paragraph" w:customStyle="1" w:styleId="9D44D452D2F8442294CF6B1C4E1F29C5">
    <w:name w:val="9D44D452D2F8442294CF6B1C4E1F29C5"/>
    <w:rsid w:val="0085630D"/>
  </w:style>
  <w:style w:type="paragraph" w:customStyle="1" w:styleId="A1FB53C5AF274239A81665B71357190C">
    <w:name w:val="A1FB53C5AF274239A81665B71357190C"/>
    <w:rsid w:val="0085630D"/>
  </w:style>
  <w:style w:type="paragraph" w:customStyle="1" w:styleId="9BFE31BF195B44B182F9CA787CC13BC0">
    <w:name w:val="9BFE31BF195B44B182F9CA787CC13BC0"/>
    <w:rsid w:val="0085630D"/>
  </w:style>
  <w:style w:type="paragraph" w:customStyle="1" w:styleId="42BAB205A22D45399EFE9CD6EB82C2B2">
    <w:name w:val="42BAB205A22D45399EFE9CD6EB82C2B2"/>
    <w:rsid w:val="0085630D"/>
  </w:style>
  <w:style w:type="paragraph" w:customStyle="1" w:styleId="603F1FB3DF0D41D79A43B24B407EC4AB">
    <w:name w:val="603F1FB3DF0D41D79A43B24B407EC4AB"/>
    <w:rsid w:val="0085630D"/>
  </w:style>
  <w:style w:type="paragraph" w:customStyle="1" w:styleId="5E3E3DCBBF944FC9A208479CB665668E">
    <w:name w:val="5E3E3DCBBF944FC9A208479CB665668E"/>
    <w:rsid w:val="0085630D"/>
  </w:style>
  <w:style w:type="paragraph" w:customStyle="1" w:styleId="D64E9F2AAD3C485D8D8AE2B92FE550CF">
    <w:name w:val="D64E9F2AAD3C485D8D8AE2B92FE550CF"/>
    <w:rsid w:val="0085630D"/>
  </w:style>
  <w:style w:type="paragraph" w:customStyle="1" w:styleId="8C365F8E588244F18A5AB29174E01A35">
    <w:name w:val="8C365F8E588244F18A5AB29174E01A35"/>
    <w:rsid w:val="0085630D"/>
  </w:style>
  <w:style w:type="paragraph" w:customStyle="1" w:styleId="E5C7DA3E9F224256AFCBEB8C1936E040">
    <w:name w:val="E5C7DA3E9F224256AFCBEB8C1936E040"/>
    <w:rsid w:val="0085630D"/>
  </w:style>
  <w:style w:type="paragraph" w:customStyle="1" w:styleId="E825502FAE334F0FAE2D0BBD562ADDC3">
    <w:name w:val="E825502FAE334F0FAE2D0BBD562ADDC3"/>
    <w:rsid w:val="0085630D"/>
  </w:style>
  <w:style w:type="paragraph" w:customStyle="1" w:styleId="BE5E043B4F584F23A9F6B42EE064B04F">
    <w:name w:val="BE5E043B4F584F23A9F6B42EE064B04F"/>
    <w:rsid w:val="0085630D"/>
  </w:style>
  <w:style w:type="paragraph" w:customStyle="1" w:styleId="B98FD436C69A49BCA45B1ED721D2C71C">
    <w:name w:val="B98FD436C69A49BCA45B1ED721D2C71C"/>
    <w:rsid w:val="0085630D"/>
  </w:style>
  <w:style w:type="paragraph" w:customStyle="1" w:styleId="77AD27E5E73D431193FE07D543F045DE">
    <w:name w:val="77AD27E5E73D431193FE07D543F045DE"/>
    <w:rsid w:val="0085630D"/>
  </w:style>
  <w:style w:type="paragraph" w:customStyle="1" w:styleId="7BB09A68EDE44C92AA33488209BD51ED">
    <w:name w:val="7BB09A68EDE44C92AA33488209BD51ED"/>
    <w:rsid w:val="0085630D"/>
  </w:style>
  <w:style w:type="paragraph" w:customStyle="1" w:styleId="690B3A1E9DCA45219A1516C3812BC198">
    <w:name w:val="690B3A1E9DCA45219A1516C3812BC198"/>
    <w:rsid w:val="0085630D"/>
  </w:style>
  <w:style w:type="paragraph" w:customStyle="1" w:styleId="CCBFEC745B774CDFB73F59D511D9B401">
    <w:name w:val="CCBFEC745B774CDFB73F59D511D9B401"/>
    <w:rsid w:val="0085630D"/>
  </w:style>
  <w:style w:type="paragraph" w:customStyle="1" w:styleId="0ACED1B0FF1D446CBD5F5105908B7BA0">
    <w:name w:val="0ACED1B0FF1D446CBD5F5105908B7BA0"/>
    <w:rsid w:val="0085630D"/>
  </w:style>
  <w:style w:type="paragraph" w:customStyle="1" w:styleId="85A55374E3E14E00885A566FECC2349F">
    <w:name w:val="85A55374E3E14E00885A566FECC2349F"/>
    <w:rsid w:val="0085630D"/>
  </w:style>
  <w:style w:type="paragraph" w:customStyle="1" w:styleId="18BFFF4B65C54EDD98217783B962809A">
    <w:name w:val="18BFFF4B65C54EDD98217783B962809A"/>
    <w:rsid w:val="0085630D"/>
  </w:style>
  <w:style w:type="paragraph" w:customStyle="1" w:styleId="F5B032A6163B47719B4C52AA8DC98086">
    <w:name w:val="F5B032A6163B47719B4C52AA8DC98086"/>
    <w:rsid w:val="0085630D"/>
  </w:style>
  <w:style w:type="paragraph" w:customStyle="1" w:styleId="610F730ED2AB41DF9B9371C25EC0BACF">
    <w:name w:val="610F730ED2AB41DF9B9371C25EC0BACF"/>
    <w:rsid w:val="0085630D"/>
  </w:style>
  <w:style w:type="paragraph" w:customStyle="1" w:styleId="3FE12E0AF4FD45E284F550A56A8A4D80">
    <w:name w:val="3FE12E0AF4FD45E284F550A56A8A4D80"/>
    <w:rsid w:val="0085630D"/>
  </w:style>
  <w:style w:type="paragraph" w:customStyle="1" w:styleId="280A6C759EBD42D89F6DCA6C24FC3D39">
    <w:name w:val="280A6C759EBD42D89F6DCA6C24FC3D39"/>
    <w:rsid w:val="0085630D"/>
  </w:style>
  <w:style w:type="paragraph" w:customStyle="1" w:styleId="D54FEBC4DA4747A5A3EF7659028263C0">
    <w:name w:val="D54FEBC4DA4747A5A3EF7659028263C0"/>
    <w:rsid w:val="0085630D"/>
  </w:style>
  <w:style w:type="paragraph" w:customStyle="1" w:styleId="1B09896510A4458AAD8E14665BAB78E4">
    <w:name w:val="1B09896510A4458AAD8E14665BAB78E4"/>
    <w:rsid w:val="0085630D"/>
  </w:style>
  <w:style w:type="paragraph" w:customStyle="1" w:styleId="D24A59CAA6904648888BABA530B6EFB0">
    <w:name w:val="D24A59CAA6904648888BABA530B6EFB0"/>
    <w:rsid w:val="0085630D"/>
  </w:style>
  <w:style w:type="paragraph" w:customStyle="1" w:styleId="7030E99F0D9747F6984FD5C02F7DFD0F">
    <w:name w:val="7030E99F0D9747F6984FD5C02F7DFD0F"/>
    <w:rsid w:val="0085630D"/>
  </w:style>
  <w:style w:type="paragraph" w:customStyle="1" w:styleId="1CFC959678F740CE8011CFCD234F58B1">
    <w:name w:val="1CFC959678F740CE8011CFCD234F58B1"/>
    <w:rsid w:val="0085630D"/>
  </w:style>
  <w:style w:type="paragraph" w:customStyle="1" w:styleId="5C8D36E1CF7C4434AFC7F00F69CA100A">
    <w:name w:val="5C8D36E1CF7C4434AFC7F00F69CA100A"/>
    <w:rsid w:val="0085630D"/>
  </w:style>
  <w:style w:type="paragraph" w:customStyle="1" w:styleId="405539206B60420684171177AFD13B95">
    <w:name w:val="405539206B60420684171177AFD13B95"/>
    <w:rsid w:val="0085630D"/>
  </w:style>
  <w:style w:type="paragraph" w:customStyle="1" w:styleId="BC7391499DC14E768C03B166645FD545">
    <w:name w:val="BC7391499DC14E768C03B166645FD545"/>
    <w:rsid w:val="0085630D"/>
  </w:style>
  <w:style w:type="paragraph" w:customStyle="1" w:styleId="F3A7D079217244F988F5D8E2A9FE2996">
    <w:name w:val="F3A7D079217244F988F5D8E2A9FE2996"/>
    <w:rsid w:val="0085630D"/>
  </w:style>
  <w:style w:type="paragraph" w:customStyle="1" w:styleId="D8B2DF4980754F8FA9BFA159C3DE3214">
    <w:name w:val="D8B2DF4980754F8FA9BFA159C3DE3214"/>
    <w:rsid w:val="0085630D"/>
  </w:style>
  <w:style w:type="paragraph" w:customStyle="1" w:styleId="A6F6A549770F4240B3F6F9578DBA4BD0">
    <w:name w:val="A6F6A549770F4240B3F6F9578DBA4BD0"/>
    <w:rsid w:val="0085630D"/>
  </w:style>
  <w:style w:type="paragraph" w:customStyle="1" w:styleId="4A07862BD9484C62B7F1921A75D85B45">
    <w:name w:val="4A07862BD9484C62B7F1921A75D85B45"/>
    <w:rsid w:val="0085630D"/>
  </w:style>
  <w:style w:type="paragraph" w:customStyle="1" w:styleId="4C0261E81034446187284C3C05C8AD3F">
    <w:name w:val="4C0261E81034446187284C3C05C8AD3F"/>
    <w:rsid w:val="0085630D"/>
  </w:style>
  <w:style w:type="paragraph" w:customStyle="1" w:styleId="5798ECC446C34160B9DF773EB4A9EC36">
    <w:name w:val="5798ECC446C34160B9DF773EB4A9EC36"/>
    <w:rsid w:val="0085630D"/>
  </w:style>
  <w:style w:type="paragraph" w:customStyle="1" w:styleId="FB54C48298F04B44A985520B5309284D">
    <w:name w:val="FB54C48298F04B44A985520B5309284D"/>
    <w:rsid w:val="0085630D"/>
  </w:style>
  <w:style w:type="paragraph" w:customStyle="1" w:styleId="C1070ABA60334F01B04A59E6D914F5A4">
    <w:name w:val="C1070ABA60334F01B04A59E6D914F5A4"/>
    <w:rsid w:val="0085630D"/>
  </w:style>
  <w:style w:type="paragraph" w:customStyle="1" w:styleId="DB58E45076CD496BA7BB9869C5C69776">
    <w:name w:val="DB58E45076CD496BA7BB9869C5C69776"/>
    <w:rsid w:val="0085630D"/>
  </w:style>
  <w:style w:type="paragraph" w:customStyle="1" w:styleId="EAC5700FEE8E40B387591D1A2B3A28F8">
    <w:name w:val="EAC5700FEE8E40B387591D1A2B3A28F8"/>
    <w:rsid w:val="0085630D"/>
  </w:style>
  <w:style w:type="paragraph" w:customStyle="1" w:styleId="C3162848BF1D4D23AF5DCDB3AE1CD865">
    <w:name w:val="C3162848BF1D4D23AF5DCDB3AE1CD865"/>
    <w:rsid w:val="0085630D"/>
  </w:style>
  <w:style w:type="paragraph" w:customStyle="1" w:styleId="23E5AB1F45994C42AA909D3FA12E9594">
    <w:name w:val="23E5AB1F45994C42AA909D3FA12E9594"/>
    <w:rsid w:val="0085630D"/>
  </w:style>
  <w:style w:type="paragraph" w:customStyle="1" w:styleId="C98B8FD419A24573910947182F506FC2">
    <w:name w:val="C98B8FD419A24573910947182F506FC2"/>
    <w:rsid w:val="0085630D"/>
  </w:style>
  <w:style w:type="paragraph" w:customStyle="1" w:styleId="C8EDF63416564E7B97007B98E97AE04A">
    <w:name w:val="C8EDF63416564E7B97007B98E97AE04A"/>
    <w:rsid w:val="0085630D"/>
  </w:style>
  <w:style w:type="paragraph" w:customStyle="1" w:styleId="33B9438FD5D04A72AF2D5946C7037CA2">
    <w:name w:val="33B9438FD5D04A72AF2D5946C7037CA2"/>
    <w:rsid w:val="0085630D"/>
  </w:style>
  <w:style w:type="paragraph" w:customStyle="1" w:styleId="854B6F943B6544CEB5F58273D465CA7C">
    <w:name w:val="854B6F943B6544CEB5F58273D465CA7C"/>
    <w:rsid w:val="0085630D"/>
  </w:style>
  <w:style w:type="paragraph" w:customStyle="1" w:styleId="E549AFB6FA2E4A6195605FC564117FE3">
    <w:name w:val="E549AFB6FA2E4A6195605FC564117FE3"/>
    <w:rsid w:val="0085630D"/>
  </w:style>
  <w:style w:type="paragraph" w:customStyle="1" w:styleId="125C188912884865A53F88EFF8225BDF">
    <w:name w:val="125C188912884865A53F88EFF8225BDF"/>
    <w:rsid w:val="0085630D"/>
  </w:style>
  <w:style w:type="paragraph" w:customStyle="1" w:styleId="6C4445A7BA9848959DEC53CE3B97616E">
    <w:name w:val="6C4445A7BA9848959DEC53CE3B97616E"/>
    <w:rsid w:val="0085630D"/>
  </w:style>
  <w:style w:type="paragraph" w:customStyle="1" w:styleId="D26F247747054CF99BA915E7A5762E03">
    <w:name w:val="D26F247747054CF99BA915E7A5762E03"/>
    <w:rsid w:val="008563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5F956-6FF8-42C8-8DD2-0940BAC8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2022-05-04T09:16:00Z</dcterms:created>
  <dcterms:modified xsi:type="dcterms:W3CDTF">2022-05-04T09:16:00Z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